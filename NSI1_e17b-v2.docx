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6E" w:rsidRDefault="001073AE" w:rsidP="008F637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1- Soit un dictionnaire </w:t>
      </w:r>
      <w:proofErr w:type="spellStart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E7E6E6" w:themeFill="background2"/>
        </w:rPr>
        <w:t>fiche_élève</w:t>
      </w:r>
      <w:proofErr w:type="spellEnd"/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 qui contient les clés </w:t>
      </w:r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"Prénom", "</w:t>
      </w:r>
      <w:proofErr w:type="spellStart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Nom","Passion</w:t>
      </w:r>
      <w:proofErr w:type="spellEnd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", "Age", "Date de naissance"</w:t>
      </w:r>
      <w:r w:rsidRPr="001073AE">
        <w:rPr>
          <w:rFonts w:ascii="Courier New" w:hAnsi="Courier New" w:cs="Courier New"/>
          <w:color w:val="000000"/>
          <w:sz w:val="24"/>
          <w:szCs w:val="24"/>
        </w:rPr>
        <w:br/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Donnez le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contenu de </w:t>
      </w:r>
      <w:proofErr w:type="spellStart"/>
      <w:r w:rsidR="00484CCB"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E7E6E6" w:themeFill="background2"/>
        </w:rPr>
        <w:t>fiche_élève</w:t>
      </w:r>
      <w:proofErr w:type="spellEnd"/>
      <w:r w:rsidR="00484CCB"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après 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del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</w:t>
      </w:r>
      <w:proofErr w:type="gram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élève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"Passion"]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?</w:t>
      </w:r>
    </w:p>
    <w:p w:rsidR="001073AE" w:rsidRPr="001073AE" w:rsidRDefault="001073A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60416E" w:rsidRPr="00484CCB" w:rsidRDefault="001073AE" w:rsidP="008F6376">
      <w:pPr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</w:pP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2- C'est votre anniversaire !</w:t>
      </w:r>
      <w:r w:rsidRPr="00484CCB">
        <w:rPr>
          <w:rFonts w:ascii="Arial" w:hAnsi="Arial" w:cs="Arial"/>
          <w:color w:val="000000"/>
          <w:sz w:val="24"/>
          <w:szCs w:val="24"/>
        </w:rPr>
        <w:br/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fait</w:t>
      </w:r>
      <w:r w:rsidRPr="00484CCB">
        <w:rPr>
          <w:rFonts w:ascii="Helvetica" w:hAnsi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</w:t>
      </w:r>
      <w:proofErr w:type="gram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élève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"Age"] = 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fiche_élève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["Age"] + 1</w:t>
      </w:r>
    </w:p>
    <w:p w:rsid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______________________________________________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96C6D1" wp14:editId="4056341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37860" cy="1404620"/>
                <wp:effectExtent l="0" t="0" r="15240" b="241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3AE" w:rsidRPr="008F6376" w:rsidRDefault="001073AE" w:rsidP="001073A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'Nadia' in  </w:t>
                            </w:r>
                            <w:proofErr w:type="spellStart"/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un_</w:t>
                            </w:r>
                            <w:proofErr w:type="gramStart"/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dico.values</w:t>
                            </w:r>
                            <w:proofErr w:type="spellEnd"/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6C6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.05pt;width:451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">
                <v:textbox style="mso-fit-shape-to-text:t">
                  <w:txbxContent>
                    <w:p w:rsidR="001073AE" w:rsidRPr="008F6376" w:rsidRDefault="001073AE" w:rsidP="001073A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'Nadia' in  </w:t>
                      </w:r>
                      <w:proofErr w:type="spellStart"/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un_</w:t>
                      </w:r>
                      <w:proofErr w:type="gramStart"/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dico.values</w:t>
                      </w:r>
                      <w:proofErr w:type="spellEnd"/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3- Est-ce que 'Nadia' est une valeur du dictionnaire ? 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4- Est-ce que le dictionnaire contient la clé 'Professeur' ?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</w:t>
      </w:r>
    </w:p>
    <w:p w:rsidR="001073AE" w:rsidRDefault="00484CCB" w:rsidP="001073A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8CBB3" wp14:editId="212B778F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37860" cy="1404620"/>
                <wp:effectExtent l="0" t="0" r="15240" b="241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fiche1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8CBB3" id="_x0000_s1027" type="#_x0000_t202" style="position:absolute;margin-left:0;margin-top:21.05pt;width:451.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">
                <v:textbox style="mso-fit-shape-to-text:t">
                  <w:txbxContent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fiche1 =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3AE"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5- Ecrivez ci-dessous  la création du dictionnaire </w:t>
      </w:r>
      <w:r w:rsidR="001073AE" w:rsidRPr="00484CCB">
        <w:rPr>
          <w:rFonts w:ascii="Courier New" w:hAnsi="Courier New" w:cs="Courier New"/>
          <w:color w:val="000000"/>
          <w:sz w:val="24"/>
          <w:szCs w:val="24"/>
          <w:shd w:val="clear" w:color="auto" w:fill="E7E6E6" w:themeFill="background2"/>
        </w:rPr>
        <w:t>fiche1</w:t>
      </w:r>
    </w:p>
    <w:p w:rsidR="001073AE" w:rsidRPr="00484CCB" w:rsidRDefault="00484CCB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F13BC2" wp14:editId="3A8E5F83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5737860" cy="1404620"/>
                <wp:effectExtent l="0" t="0" r="15240" b="146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3BC2" id="_x0000_s1028" type="#_x0000_t202" style="position:absolute;margin-left:0;margin-top:49.85pt;width:451.8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Comment</w: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retrouver le prénom et le numéro associés à la fiche4 ?</w:t>
      </w:r>
    </w:p>
    <w:p w:rsidR="00DC57AD" w:rsidRDefault="00484CCB" w:rsidP="008F6376">
      <w:pPr>
        <w:rPr>
          <w:rFonts w:ascii="Courier New" w:hAnsi="Courier New" w:cs="Courier New"/>
          <w:sz w:val="24"/>
          <w:szCs w:val="24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2C8F28" wp14:editId="597CB890">
                <wp:simplePos x="0" y="0"/>
                <wp:positionH relativeFrom="margin">
                  <wp:align>left</wp:align>
                </wp:positionH>
                <wp:positionV relativeFrom="paragraph">
                  <wp:posOffset>884555</wp:posOffset>
                </wp:positionV>
                <wp:extent cx="5737860" cy="1404620"/>
                <wp:effectExtent l="0" t="0" r="15240" b="241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71683" w:rsidRPr="008F6376" w:rsidRDefault="00971683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C8F28" id="_x0000_s1029" type="#_x0000_t202" style="position:absolute;margin-left:0;margin-top:69.65pt;width:451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71683" w:rsidRPr="008F6376" w:rsidRDefault="00971683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sz w:val="24"/>
          <w:szCs w:val="24"/>
        </w:rPr>
        <w:t xml:space="preserve">7- Créez votre fiche et ajoutez-la à l'annuaire à l'aide de la méthode </w:t>
      </w:r>
      <w:proofErr w:type="gramStart"/>
      <w:r w:rsidRPr="00484CCB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append(</w:t>
      </w:r>
      <w:proofErr w:type="gramEnd"/>
      <w:r w:rsidRPr="00484CCB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)</w:t>
      </w:r>
      <w:r w:rsidRPr="00484CCB">
        <w:rPr>
          <w:rFonts w:ascii="Courier New" w:hAnsi="Courier New" w:cs="Courier New"/>
          <w:sz w:val="24"/>
          <w:szCs w:val="24"/>
        </w:rPr>
        <w:t>.</w:t>
      </w:r>
    </w:p>
    <w:p w:rsidR="00484CCB" w:rsidRDefault="0097168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851B41" wp14:editId="55736F98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5737860" cy="1404620"/>
                <wp:effectExtent l="0" t="0" r="15240" b="1460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71683" w:rsidRDefault="00971683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51B41" id="_x0000_s1030" type="#_x0000_t202" style="position:absolute;margin-left:0;margin-top:66.7pt;width:451.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71683" w:rsidRDefault="00971683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8- </w:t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Instruction pour lister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tous les numéros de téléphone:</w:t>
      </w:r>
    </w:p>
    <w:p w:rsidR="00971683" w:rsidRDefault="0097168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71683" w:rsidRPr="00484CCB" w:rsidRDefault="00971683" w:rsidP="008F6376">
      <w:pPr>
        <w:rPr>
          <w:rFonts w:ascii="Arial" w:hAnsi="Arial" w:cs="Arial"/>
          <w:sz w:val="24"/>
          <w:szCs w:val="24"/>
        </w:rPr>
      </w:pPr>
    </w:p>
    <w:p w:rsidR="00484CCB" w:rsidRPr="00484CCB" w:rsidRDefault="00971683" w:rsidP="008F6376">
      <w:pPr>
        <w:rPr>
          <w:rFonts w:ascii="Arial" w:hAnsi="Arial" w:cs="Arial"/>
          <w:sz w:val="24"/>
          <w:szCs w:val="24"/>
        </w:rPr>
        <w:sectPr w:rsidR="00484CCB" w:rsidRPr="00484CCB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304743" wp14:editId="6F2ACB46">
                <wp:simplePos x="0" y="0"/>
                <wp:positionH relativeFrom="margin">
                  <wp:posOffset>-635</wp:posOffset>
                </wp:positionH>
                <wp:positionV relativeFrom="paragraph">
                  <wp:posOffset>275590</wp:posOffset>
                </wp:positionV>
                <wp:extent cx="5737860" cy="1404620"/>
                <wp:effectExtent l="0" t="0" r="15240" b="1460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04743" id="_x0000_s1031" type="#_x0000_t202" style="position:absolute;margin-left:-.05pt;margin-top:21.7pt;width:451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EAKwIAAFE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sz w:val="24"/>
          <w:szCs w:val="24"/>
        </w:rPr>
        <w:t xml:space="preserve">9- </w:t>
      </w:r>
      <w:r w:rsidR="00484CCB" w:rsidRPr="00484CCB">
        <w:rPr>
          <w:rFonts w:ascii="Arial" w:hAnsi="Arial" w:cs="Arial"/>
          <w:b/>
          <w:sz w:val="24"/>
          <w:szCs w:val="24"/>
        </w:rPr>
        <w:t>Défi1</w:t>
      </w:r>
      <w:r w:rsidR="00484CCB" w:rsidRPr="00484CCB">
        <w:rPr>
          <w:rFonts w:ascii="Arial" w:hAnsi="Arial" w:cs="Arial"/>
          <w:sz w:val="24"/>
          <w:szCs w:val="24"/>
        </w:rPr>
        <w:t>:Testez si "Nom" fait partie des clés de l'annuaire.</w:t>
      </w:r>
    </w:p>
    <w:p w:rsidR="00351DAC" w:rsidRPr="00484CCB" w:rsidRDefault="005470CA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56EBF0" wp14:editId="6EA61F8A">
                <wp:simplePos x="0" y="0"/>
                <wp:positionH relativeFrom="margin">
                  <wp:posOffset>0</wp:posOffset>
                </wp:positionH>
                <wp:positionV relativeFrom="paragraph">
                  <wp:posOffset>1949450</wp:posOffset>
                </wp:positionV>
                <wp:extent cx="5737860" cy="1404620"/>
                <wp:effectExtent l="0" t="0" r="15240" b="2413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6EBF0" id="_x0000_s1032" type="#_x0000_t202" style="position:absolute;margin-left:0;margin-top:153.5pt;width:451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">
                <v:textbox style="mso-fit-shape-to-text:t">
                  <w:txbxContent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DAC" w:rsidRPr="00484CCB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4E4420" wp14:editId="1F9856C5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5737860" cy="1404620"/>
                <wp:effectExtent l="0" t="0" r="15240" b="241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950B7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test_clef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clef):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"""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ste_dicos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est un 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uplet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nommé.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La fonction renvoie </w:t>
                            </w:r>
                            <w:proofErr w:type="spellStart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si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clef est une clé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"""</w:t>
                            </w:r>
                          </w:p>
                          <w:p w:rsidR="00351DAC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E4420" id="_x0000_s1033" type="#_x0000_t202" style="position:absolute;margin-left:0;margin-top:33pt;width:451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">
                <v:textbox style="mso-fit-shape-to-text:t">
                  <w:txbxContent>
                    <w:p w:rsidR="00484CCB" w:rsidRPr="008950B7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test_clef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liste_dicos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clef):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"""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ste_dicos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est un 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uplet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nommé.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La fonction renvoie </w:t>
                      </w:r>
                      <w:proofErr w:type="spell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si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clef est une clé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liste_dicos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"""</w:t>
                      </w:r>
                    </w:p>
                    <w:p w:rsidR="00351DAC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La f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onction </w:t>
      </w:r>
      <w:proofErr w:type="spellStart"/>
      <w:r w:rsidR="00484CCB" w:rsidRPr="00484CCB">
        <w:rPr>
          <w:rStyle w:val="CodeHTML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EFF0F1"/>
        </w:rPr>
        <w:t>test_clef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prend l'annuaire et le nom d'une clé en paramètres.</w:t>
      </w:r>
      <w:r w:rsidR="00484CCB" w:rsidRPr="00484CCB">
        <w:rPr>
          <w:rFonts w:ascii="Arial" w:hAnsi="Arial" w:cs="Arial"/>
          <w:color w:val="000000"/>
          <w:sz w:val="24"/>
          <w:szCs w:val="24"/>
        </w:rPr>
        <w:br/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Elle teste si cette clé fait partie des clés de l'annuaire.</w:t>
      </w:r>
    </w:p>
    <w:p w:rsidR="00351DAC" w:rsidRPr="00484CCB" w:rsidRDefault="005470CA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F10509" wp14:editId="275B0443">
                <wp:simplePos x="0" y="0"/>
                <wp:positionH relativeFrom="margin">
                  <wp:posOffset>0</wp:posOffset>
                </wp:positionH>
                <wp:positionV relativeFrom="paragraph">
                  <wp:posOffset>2121176</wp:posOffset>
                </wp:positionV>
                <wp:extent cx="5737860" cy="1404620"/>
                <wp:effectExtent l="0" t="0" r="15240" b="241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10509" id="_x0000_s1034" type="#_x0000_t202" style="position:absolute;margin-left:0;margin-top:167pt;width:451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OVLAIAAFI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">
                <v:textbox style="mso-fit-shape-to-text:t">
                  <w:txbxContent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11- Combien y-a-t-il d'éléments dans la liste </w:t>
      </w:r>
      <w:proofErr w:type="spellStart"/>
      <w:r w:rsidR="00484CCB" w:rsidRPr="00484CCB">
        <w:rPr>
          <w:rStyle w:val="CodeHTML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EFF0F1"/>
        </w:rPr>
        <w:t>golden_globes</w:t>
      </w:r>
      <w:proofErr w:type="spellEnd"/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484CCB" w:rsidRDefault="005470CA" w:rsidP="008F637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F8BB6A" wp14:editId="2C3A9C70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5737860" cy="1404620"/>
                <wp:effectExtent l="0" t="0" r="15240" b="2222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Default="00600ACF" w:rsidP="00600AC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victoires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golden_globes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 'Ro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bin Williams' in ___________________________:</w:t>
                            </w:r>
                          </w:p>
                          <w:p w:rsidR="00600ACF" w:rsidRPr="00600ACF" w:rsidRDefault="00600ACF" w:rsidP="00600AC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_______________________________: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  victoires += 1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"Nombre de victoires de Robin Williams:", victoires)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8BB6A" id="_x0000_s1035" type="#_x0000_t202" style="position:absolute;margin-left:0;margin-top:97.15pt;width:451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">
                <v:textbox style="mso-fit-shape-to-text:t">
                  <w:txbxContent>
                    <w:p w:rsidR="00600ACF" w:rsidRDefault="00600ACF" w:rsidP="00600AC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victoires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golden_globes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 'Ro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bin Williams' in ___________________________:</w:t>
                      </w:r>
                    </w:p>
                    <w:p w:rsidR="00600ACF" w:rsidRPr="00600ACF" w:rsidRDefault="00600ACF" w:rsidP="00600AC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_______________________________: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      victoires += 1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"Nombre de victoires de Robin Williams:", victoires)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12- Récupérez le</w:t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s clefs d'une ligne de la liste :</w:t>
      </w:r>
      <w:r w:rsidR="00484CCB" w:rsidRPr="00484CCB">
        <w:rPr>
          <w:rFonts w:ascii="Arial" w:hAnsi="Arial" w:cs="Arial"/>
          <w:b/>
          <w:noProof/>
          <w:sz w:val="24"/>
          <w:szCs w:val="24"/>
          <w:lang w:eastAsia="fr-FR"/>
        </w:rPr>
        <w:t xml:space="preserve"> </w:t>
      </w:r>
    </w:p>
    <w:p w:rsidR="00351DAC" w:rsidRPr="00484CCB" w:rsidRDefault="00484CCB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13- </w:t>
      </w:r>
      <w:r w:rsidRPr="00484CC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Défi 2:</w: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 Calculez le nombre de victoires de Robin Williams.</w:t>
      </w:r>
    </w:p>
    <w:p w:rsidR="00351DAC" w:rsidRPr="00484CCB" w:rsidRDefault="00600ACF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7C831A" wp14:editId="72BE7706">
                <wp:simplePos x="0" y="0"/>
                <wp:positionH relativeFrom="margin">
                  <wp:posOffset>0</wp:posOffset>
                </wp:positionH>
                <wp:positionV relativeFrom="paragraph">
                  <wp:posOffset>1658896</wp:posOffset>
                </wp:positionV>
                <wp:extent cx="5737860" cy="1404620"/>
                <wp:effectExtent l="0" t="0" r="15240" b="2603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600ACF" w:rsidRDefault="00600ACF" w:rsidP="00600AC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50B7"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n_nominee</w:t>
                            </w:r>
                            <w:proofErr w:type="spellEnd"/>
                            <w:r w:rsidR="008950B7"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 nom):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nomination</w:t>
                            </w:r>
                            <w:r w:rsid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 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om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dico.values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___________________________________________________________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nomination</w:t>
                            </w:r>
                            <w:r w:rsid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+=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print(" -&gt; </w:t>
                            </w:r>
                            <w:proofErr w:type="spell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 nominations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 ",nom,":", nomination</w:t>
                            </w:r>
                            <w:r w:rsid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C831A" id="_x0000_s1036" type="#_x0000_t202" style="position:absolute;margin-left:0;margin-top:130.6pt;width:451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">
                <v:textbox style="mso-fit-shape-to-text:t">
                  <w:txbxContent>
                    <w:p w:rsidR="00600ACF" w:rsidRPr="00600ACF" w:rsidRDefault="00600ACF" w:rsidP="00600AC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50B7"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n_nominee</w:t>
                      </w:r>
                      <w:proofErr w:type="spellEnd"/>
                      <w:r w:rsidR="008950B7"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 nom):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nomination</w:t>
                      </w:r>
                      <w:r w:rsid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 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om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dico.values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       ___________________________________________________________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       nomination</w:t>
                      </w:r>
                      <w:r w:rsid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+=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print(" -&gt; </w:t>
                      </w:r>
                      <w:proofErr w:type="spell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de nominations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de ",nom,":", nomination</w:t>
                      </w:r>
                      <w:r w:rsid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,"\n")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14- Fonction qui </w:t>
      </w:r>
      <w:r w:rsidRP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affiche la catégorie et le film des </w:t>
      </w:r>
      <w:r w:rsidRPr="008950B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nominations</w:t>
      </w:r>
      <w:r w:rsidRP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aux Golden Globes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la personne dont le nom est passé en paramètre. (Paramètre </w:t>
      </w:r>
      <w:proofErr w:type="spellStart"/>
      <w:r w:rsidRPr="00600ACF">
        <w:rPr>
          <w:rFonts w:ascii="Courier New" w:hAnsi="Courier New" w:cs="Courier New"/>
          <w:color w:val="000000"/>
          <w:sz w:val="24"/>
          <w:szCs w:val="24"/>
          <w:shd w:val="clear" w:color="auto" w:fill="E7E6E6" w:themeFill="background2"/>
        </w:rPr>
        <w:t>gg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: liste à explorer)</w:t>
      </w:r>
    </w:p>
    <w:p w:rsidR="009C277F" w:rsidRPr="00484CCB" w:rsidRDefault="005470CA" w:rsidP="008F6376">
      <w:pPr>
        <w:rPr>
          <w:rFonts w:ascii="Arial" w:hAnsi="Arial" w:cs="Arial"/>
          <w:sz w:val="24"/>
          <w:szCs w:val="24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45EF5E" wp14:editId="57FCC47C">
                <wp:simplePos x="0" y="0"/>
                <wp:positionH relativeFrom="margin">
                  <wp:posOffset>0</wp:posOffset>
                </wp:positionH>
                <wp:positionV relativeFrom="paragraph">
                  <wp:posOffset>1669691</wp:posOffset>
                </wp:positionV>
                <wp:extent cx="5737860" cy="1432560"/>
                <wp:effectExtent l="0" t="0" r="15240" b="1524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0B7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n_wins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 nom):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victoires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gg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 nom in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dico.values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______________________________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950B7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B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</w:p>
                          <w:p w:rsidR="00600ACF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victoires +=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-&gt; Nombre de victoires de ",nom,":", victoires,"\n")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EF5E" id="_x0000_s1037" type="#_x0000_t202" style="position:absolute;margin-left:0;margin-top:131.45pt;width:451.8pt;height:11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">
                <v:textbox>
                  <w:txbxContent>
                    <w:p w:rsidR="008950B7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n_wins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 nom):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victoires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for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gg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 nom in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dico.values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and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______________________________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950B7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BB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____________________________________________________________</w:t>
                      </w:r>
                    </w:p>
                    <w:p w:rsidR="00600ACF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victoires +=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-&gt; Nombre de victoires de ",nom,":", victoires,"\n")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0B7">
        <w:rPr>
          <w:rFonts w:ascii="Arial" w:hAnsi="Arial" w:cs="Arial"/>
          <w:sz w:val="24"/>
          <w:szCs w:val="24"/>
        </w:rPr>
        <w:t>15- Fonction qui a</w:t>
      </w:r>
      <w:r w:rsidR="00600ACF" w:rsidRPr="00600ACF">
        <w:rPr>
          <w:rFonts w:ascii="Arial" w:hAnsi="Arial" w:cs="Arial"/>
          <w:sz w:val="24"/>
          <w:szCs w:val="24"/>
        </w:rPr>
        <w:t xml:space="preserve">ffiche l'année de nomination, la catégorie et le film des </w:t>
      </w:r>
      <w:r w:rsidR="00600ACF" w:rsidRPr="008950B7">
        <w:rPr>
          <w:rFonts w:ascii="Arial" w:hAnsi="Arial" w:cs="Arial"/>
          <w:b/>
          <w:sz w:val="24"/>
          <w:szCs w:val="24"/>
        </w:rPr>
        <w:t>victoires</w:t>
      </w:r>
      <w:r w:rsidR="00600ACF" w:rsidRPr="00600ACF">
        <w:rPr>
          <w:rFonts w:ascii="Arial" w:hAnsi="Arial" w:cs="Arial"/>
          <w:sz w:val="24"/>
          <w:szCs w:val="24"/>
        </w:rPr>
        <w:t xml:space="preserve"> aux Golden Globes</w:t>
      </w:r>
      <w:r w:rsidR="00600ACF">
        <w:rPr>
          <w:rFonts w:ascii="Arial" w:hAnsi="Arial" w:cs="Arial"/>
          <w:sz w:val="24"/>
          <w:szCs w:val="24"/>
        </w:rPr>
        <w:t xml:space="preserve"> de la </w:t>
      </w:r>
      <w:r w:rsid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>personne dont le nom est passé en paramètre.</w:t>
      </w: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5470CA" w:rsidRDefault="005470CA" w:rsidP="008F6376">
      <w:pPr>
        <w:rPr>
          <w:rFonts w:ascii="Arial" w:hAnsi="Arial" w:cs="Arial"/>
          <w:sz w:val="24"/>
          <w:szCs w:val="24"/>
        </w:rPr>
      </w:pPr>
    </w:p>
    <w:p w:rsidR="009C277F" w:rsidRDefault="005470CA" w:rsidP="008F6376">
      <w:pPr>
        <w:rPr>
          <w:rFonts w:ascii="Arial" w:hAnsi="Arial" w:cs="Arial"/>
          <w:sz w:val="24"/>
          <w:szCs w:val="24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6FD1DF" wp14:editId="16D2FE01">
                <wp:simplePos x="0" y="0"/>
                <wp:positionH relativeFrom="margin">
                  <wp:posOffset>0</wp:posOffset>
                </wp:positionH>
                <wp:positionV relativeFrom="paragraph">
                  <wp:posOffset>599716</wp:posOffset>
                </wp:positionV>
                <wp:extent cx="5737860" cy="1186070"/>
                <wp:effectExtent l="0" t="0" r="15240" b="1460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18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634DAC" w:rsidRDefault="00634DAC" w:rsidP="00634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wins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gg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nom):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victoires = 0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for dico in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gg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if  nom in </w:t>
                            </w:r>
                            <w:proofErr w:type="spellStart"/>
                            <w:proofErr w:type="gram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dico.values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____________________________________________________________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victoires += 1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 -&gt; Nombre de victoires de ",nom,":", victoires,"\n")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D1DF" id="_x0000_s1038" type="#_x0000_t202" style="position:absolute;margin-left:0;margin-top:47.2pt;width:451.8pt;height:9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">
                <v:textbox>
                  <w:txbxContent>
                    <w:p w:rsidR="00600ACF" w:rsidRPr="00634DAC" w:rsidRDefault="00634DAC" w:rsidP="00634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wins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gg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nom):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victoires = 0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for dico in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gg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if  nom in </w:t>
                      </w:r>
                      <w:proofErr w:type="spellStart"/>
                      <w:proofErr w:type="gram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dico.values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and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    ____________________________________________________________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    victoires += 1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 -&gt; Nombre de victoires de ",nom,":", victoires,"\n")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br/>
      </w:r>
      <w:r w:rsidR="00600ACF">
        <w:rPr>
          <w:rFonts w:ascii="Arial" w:hAnsi="Arial" w:cs="Arial"/>
          <w:sz w:val="24"/>
          <w:szCs w:val="24"/>
        </w:rPr>
        <w:t xml:space="preserve">16- </w:t>
      </w:r>
      <w:r w:rsidR="008950B7" w:rsidRPr="008950B7">
        <w:rPr>
          <w:rFonts w:ascii="Arial" w:hAnsi="Arial" w:cs="Arial"/>
          <w:sz w:val="24"/>
          <w:szCs w:val="24"/>
        </w:rPr>
        <w:t xml:space="preserve"> </w:t>
      </w:r>
      <w:r w:rsidR="008950B7" w:rsidRPr="008950B7">
        <w:rPr>
          <w:rFonts w:ascii="Arial" w:hAnsi="Arial" w:cs="Arial"/>
          <w:b/>
          <w:sz w:val="24"/>
          <w:szCs w:val="24"/>
        </w:rPr>
        <w:t>Défi Ultime</w:t>
      </w:r>
      <w:r w:rsidR="008950B7">
        <w:rPr>
          <w:rFonts w:ascii="Arial" w:hAnsi="Arial" w:cs="Arial"/>
          <w:sz w:val="24"/>
          <w:szCs w:val="24"/>
        </w:rPr>
        <w:t>: Pourquoi l'article de W</w:t>
      </w:r>
      <w:r w:rsidR="008950B7" w:rsidRPr="008950B7">
        <w:rPr>
          <w:rFonts w:ascii="Arial" w:hAnsi="Arial" w:cs="Arial"/>
          <w:sz w:val="24"/>
          <w:szCs w:val="24"/>
        </w:rPr>
        <w:t xml:space="preserve">ikipédia semble se tromper en annonçant 31 </w:t>
      </w:r>
      <w:r>
        <w:rPr>
          <w:rFonts w:ascii="Arial" w:hAnsi="Arial" w:cs="Arial"/>
          <w:sz w:val="24"/>
          <w:szCs w:val="24"/>
        </w:rPr>
        <w:t>n</w:t>
      </w:r>
      <w:r w:rsidR="008950B7" w:rsidRPr="008950B7">
        <w:rPr>
          <w:rFonts w:ascii="Arial" w:hAnsi="Arial" w:cs="Arial"/>
          <w:sz w:val="24"/>
          <w:szCs w:val="24"/>
        </w:rPr>
        <w:t>ominations pour Meryl Streep ?</w:t>
      </w:r>
      <w:r w:rsidR="008950B7">
        <w:rPr>
          <w:rFonts w:ascii="Arial" w:hAnsi="Arial" w:cs="Arial"/>
          <w:sz w:val="24"/>
          <w:szCs w:val="24"/>
        </w:rPr>
        <w:t xml:space="preserve"> _________________________________________</w:t>
      </w:r>
    </w:p>
    <w:sectPr w:rsidR="009C277F" w:rsidSect="005470CA">
      <w:headerReference w:type="default" r:id="rId7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19" w:rsidRDefault="00055719" w:rsidP="00463BF3">
      <w:pPr>
        <w:spacing w:after="0" w:line="240" w:lineRule="auto"/>
      </w:pPr>
      <w:r>
        <w:separator/>
      </w:r>
    </w:p>
  </w:endnote>
  <w:endnote w:type="continuationSeparator" w:id="0">
    <w:p w:rsidR="00055719" w:rsidRDefault="00055719" w:rsidP="0046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19" w:rsidRDefault="00055719" w:rsidP="00463BF3">
      <w:pPr>
        <w:spacing w:after="0" w:line="240" w:lineRule="auto"/>
      </w:pPr>
      <w:r>
        <w:separator/>
      </w:r>
    </w:p>
  </w:footnote>
  <w:footnote w:type="continuationSeparator" w:id="0">
    <w:p w:rsidR="00055719" w:rsidRDefault="00055719" w:rsidP="0046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62" w:type="dxa"/>
      <w:tblLook w:val="04A0" w:firstRow="1" w:lastRow="0" w:firstColumn="1" w:lastColumn="0" w:noHBand="0" w:noVBand="1"/>
    </w:tblPr>
    <w:tblGrid>
      <w:gridCol w:w="1412"/>
      <w:gridCol w:w="1284"/>
      <w:gridCol w:w="4860"/>
      <w:gridCol w:w="1506"/>
    </w:tblGrid>
    <w:tr w:rsidR="00463BF3" w:rsidRPr="001503EE" w:rsidTr="007971AA">
      <w:tc>
        <w:tcPr>
          <w:tcW w:w="1412" w:type="dxa"/>
          <w:shd w:val="clear" w:color="auto" w:fill="auto"/>
          <w:tcMar>
            <w:left w:w="108" w:type="dxa"/>
          </w:tcMar>
        </w:tcPr>
        <w:p w:rsidR="00463BF3" w:rsidRPr="001503EE" w:rsidRDefault="00463BF3" w:rsidP="00463BF3">
          <w:pPr>
            <w:pStyle w:val="En-tte"/>
            <w:jc w:val="center"/>
            <w:rPr>
              <w:rFonts w:ascii="Arial" w:hAnsi="Arial" w:cs="Arial"/>
            </w:rPr>
          </w:pPr>
          <w:r w:rsidRPr="001503EE">
            <w:rPr>
              <w:rFonts w:ascii="Arial" w:hAnsi="Arial" w:cs="Arial"/>
              <w:sz w:val="48"/>
              <w:szCs w:val="48"/>
            </w:rPr>
            <w:t>NSI1</w:t>
          </w:r>
        </w:p>
      </w:tc>
      <w:tc>
        <w:tcPr>
          <w:tcW w:w="1276" w:type="dxa"/>
          <w:shd w:val="clear" w:color="auto" w:fill="auto"/>
          <w:tcMar>
            <w:left w:w="108" w:type="dxa"/>
          </w:tcMar>
        </w:tcPr>
        <w:p w:rsidR="00463BF3" w:rsidRPr="001503EE" w:rsidRDefault="001073AE" w:rsidP="00463BF3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e17</w:t>
          </w:r>
          <w:r w:rsidR="00AB51DD">
            <w:rPr>
              <w:rFonts w:ascii="Arial" w:hAnsi="Arial" w:cs="Arial"/>
              <w:sz w:val="48"/>
              <w:szCs w:val="48"/>
            </w:rPr>
            <w:t>b</w:t>
          </w:r>
        </w:p>
      </w:tc>
      <w:tc>
        <w:tcPr>
          <w:tcW w:w="6374" w:type="dxa"/>
          <w:gridSpan w:val="2"/>
          <w:shd w:val="clear" w:color="auto" w:fill="auto"/>
          <w:tcMar>
            <w:left w:w="108" w:type="dxa"/>
          </w:tcMar>
        </w:tcPr>
        <w:p w:rsidR="00463BF3" w:rsidRPr="00CA1C69" w:rsidRDefault="00463BF3" w:rsidP="008862F9">
          <w:pPr>
            <w:pStyle w:val="TITLELTUntertitel"/>
            <w:jc w:val="right"/>
            <w:rPr>
              <w:rFonts w:ascii="Arial" w:hAnsi="Arial" w:cs="Arial"/>
            </w:rPr>
          </w:pPr>
          <w:r w:rsidRPr="00CA1C69">
            <w:rPr>
              <w:rFonts w:ascii="Arial" w:eastAsia="Arial" w:hAnsi="Arial" w:cs="Arial"/>
              <w:sz w:val="36"/>
              <w:szCs w:val="36"/>
            </w:rPr>
            <w:t>R</w:t>
          </w:r>
          <w:r w:rsidR="008862F9">
            <w:rPr>
              <w:rFonts w:ascii="Arial" w:eastAsia="Arial" w:hAnsi="Arial" w:cs="Arial"/>
              <w:sz w:val="36"/>
              <w:szCs w:val="36"/>
            </w:rPr>
            <w:t>eprésentation des données</w:t>
          </w:r>
        </w:p>
      </w:tc>
    </w:tr>
    <w:tr w:rsidR="00463BF3" w:rsidRPr="001503EE" w:rsidTr="007971AA">
      <w:tc>
        <w:tcPr>
          <w:tcW w:w="9062" w:type="dxa"/>
          <w:gridSpan w:val="4"/>
          <w:shd w:val="clear" w:color="auto" w:fill="auto"/>
          <w:tcMar>
            <w:left w:w="108" w:type="dxa"/>
          </w:tcMar>
        </w:tcPr>
        <w:p w:rsidR="00463BF3" w:rsidRPr="001503EE" w:rsidRDefault="008862F9" w:rsidP="008862F9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Types construits</w:t>
          </w:r>
        </w:p>
      </w:tc>
    </w:tr>
    <w:tr w:rsidR="00463BF3" w:rsidRPr="001503EE" w:rsidTr="007971AA">
      <w:tc>
        <w:tcPr>
          <w:tcW w:w="7555" w:type="dxa"/>
          <w:gridSpan w:val="3"/>
          <w:shd w:val="clear" w:color="auto" w:fill="auto"/>
          <w:tcMar>
            <w:left w:w="108" w:type="dxa"/>
          </w:tcMar>
        </w:tcPr>
        <w:p w:rsidR="00463BF3" w:rsidRPr="001503EE" w:rsidRDefault="001073AE" w:rsidP="00463BF3">
          <w:pPr>
            <w:pStyle w:val="En-tte"/>
            <w:rPr>
              <w:rFonts w:ascii="Arial" w:hAnsi="Arial" w:cs="Arial"/>
            </w:rPr>
          </w:pPr>
          <w:r w:rsidRPr="001073AE">
            <w:rPr>
              <w:rFonts w:ascii="Arial" w:hAnsi="Arial" w:cs="Arial"/>
              <w:sz w:val="28"/>
              <w:szCs w:val="28"/>
            </w:rPr>
            <w:t>Dictionnaires et p-</w:t>
          </w:r>
          <w:proofErr w:type="spellStart"/>
          <w:r w:rsidRPr="001073AE">
            <w:rPr>
              <w:rFonts w:ascii="Arial" w:hAnsi="Arial" w:cs="Arial"/>
              <w:sz w:val="28"/>
              <w:szCs w:val="28"/>
            </w:rPr>
            <w:t>uplets</w:t>
          </w:r>
          <w:proofErr w:type="spellEnd"/>
          <w:r w:rsidRPr="001073AE">
            <w:rPr>
              <w:rFonts w:ascii="Arial" w:hAnsi="Arial" w:cs="Arial"/>
              <w:sz w:val="28"/>
              <w:szCs w:val="28"/>
            </w:rPr>
            <w:t xml:space="preserve"> nommés</w:t>
          </w:r>
        </w:p>
      </w:tc>
      <w:tc>
        <w:tcPr>
          <w:tcW w:w="1507" w:type="dxa"/>
          <w:shd w:val="clear" w:color="auto" w:fill="auto"/>
          <w:tcMar>
            <w:left w:w="108" w:type="dxa"/>
          </w:tcMar>
        </w:tcPr>
        <w:p w:rsidR="00463BF3" w:rsidRPr="001503EE" w:rsidRDefault="008862F9" w:rsidP="00463BF3">
          <w:pPr>
            <w:pStyle w:val="En-tte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463BF3" w:rsidRPr="001503EE" w:rsidRDefault="00463BF3">
    <w:pPr>
      <w:pStyle w:val="En-tte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D" w:rsidRPr="001503EE" w:rsidRDefault="00AB51DD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D"/>
    <w:rsid w:val="00032B5A"/>
    <w:rsid w:val="00055719"/>
    <w:rsid w:val="000644EF"/>
    <w:rsid w:val="000C2385"/>
    <w:rsid w:val="000C2943"/>
    <w:rsid w:val="001073AE"/>
    <w:rsid w:val="001503EE"/>
    <w:rsid w:val="001A23A0"/>
    <w:rsid w:val="001F6CDE"/>
    <w:rsid w:val="00305289"/>
    <w:rsid w:val="00317216"/>
    <w:rsid w:val="003423B5"/>
    <w:rsid w:val="00350C41"/>
    <w:rsid w:val="00351DAC"/>
    <w:rsid w:val="003A1B64"/>
    <w:rsid w:val="00415E97"/>
    <w:rsid w:val="00463BF3"/>
    <w:rsid w:val="00484CCB"/>
    <w:rsid w:val="00533C69"/>
    <w:rsid w:val="00543F19"/>
    <w:rsid w:val="005470CA"/>
    <w:rsid w:val="00572BB9"/>
    <w:rsid w:val="005E74B1"/>
    <w:rsid w:val="00600ACF"/>
    <w:rsid w:val="0060416E"/>
    <w:rsid w:val="00634DAC"/>
    <w:rsid w:val="0074580B"/>
    <w:rsid w:val="008862F9"/>
    <w:rsid w:val="008950B7"/>
    <w:rsid w:val="008C1F51"/>
    <w:rsid w:val="008F3682"/>
    <w:rsid w:val="008F6376"/>
    <w:rsid w:val="0090463D"/>
    <w:rsid w:val="00947F43"/>
    <w:rsid w:val="00971683"/>
    <w:rsid w:val="009C277F"/>
    <w:rsid w:val="00A453FC"/>
    <w:rsid w:val="00A65CCB"/>
    <w:rsid w:val="00AB51DD"/>
    <w:rsid w:val="00AE53E6"/>
    <w:rsid w:val="00AE6BFD"/>
    <w:rsid w:val="00B06FBA"/>
    <w:rsid w:val="00B41603"/>
    <w:rsid w:val="00C038E3"/>
    <w:rsid w:val="00C742F5"/>
    <w:rsid w:val="00CA1C69"/>
    <w:rsid w:val="00CD4E75"/>
    <w:rsid w:val="00DC57AD"/>
    <w:rsid w:val="00E66EC7"/>
    <w:rsid w:val="00F01FF9"/>
    <w:rsid w:val="00F463D8"/>
    <w:rsid w:val="00F7532F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B69E4-D8C6-4F97-9ADB-77A8500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BF3"/>
  </w:style>
  <w:style w:type="paragraph" w:styleId="Pieddepage">
    <w:name w:val="footer"/>
    <w:basedOn w:val="Normal"/>
    <w:link w:val="Pieddepag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BF3"/>
  </w:style>
  <w:style w:type="paragraph" w:customStyle="1" w:styleId="TITLELTUntertitel">
    <w:name w:val="TITLE~LT~Untertitel"/>
    <w:qFormat/>
    <w:rsid w:val="00463BF3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table" w:styleId="Grilledutableau">
    <w:name w:val="Table Grid"/>
    <w:basedOn w:val="TableauNormal"/>
    <w:uiPriority w:val="39"/>
    <w:rsid w:val="00463BF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8F6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978C065C</Template>
  <TotalTime>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ERIC BUONOCORE</cp:lastModifiedBy>
  <cp:revision>2</cp:revision>
  <dcterms:created xsi:type="dcterms:W3CDTF">2021-02-01T16:38:00Z</dcterms:created>
  <dcterms:modified xsi:type="dcterms:W3CDTF">2021-02-01T16:38:00Z</dcterms:modified>
</cp:coreProperties>
</file>